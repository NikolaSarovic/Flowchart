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2C" w:rsidRDefault="00F834D5" w:rsidP="0055632C">
      <w:pPr>
        <w:pStyle w:val="Title"/>
        <w:jc w:val="right"/>
      </w:pPr>
      <w:r>
        <w:t>Dijagrami toka programa</w:t>
      </w:r>
    </w:p>
    <w:p w:rsidR="00A77710" w:rsidRDefault="0055632C" w:rsidP="0055632C">
      <w:pPr>
        <w:pStyle w:val="Title"/>
        <w:jc w:val="right"/>
      </w:pPr>
      <w:r>
        <w:t xml:space="preserve">Use-Case Specification: </w:t>
      </w:r>
      <w:r w:rsidR="00757382">
        <w:t>Čuvanje</w:t>
      </w:r>
      <w:r>
        <w:t xml:space="preserve"> dokumenta</w:t>
      </w:r>
    </w:p>
    <w:p w:rsidR="0055632C" w:rsidRPr="0055632C" w:rsidRDefault="0055632C" w:rsidP="0055632C"/>
    <w:p w:rsidR="00A77710" w:rsidRDefault="00F834D5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:rsidR="00A77710" w:rsidRDefault="00A77710"/>
    <w:p w:rsidR="00A77710" w:rsidRDefault="00A77710"/>
    <w:p w:rsidR="00A77710" w:rsidRDefault="00A77710">
      <w:pPr>
        <w:pStyle w:val="BodyText"/>
      </w:pPr>
    </w:p>
    <w:p w:rsidR="00A77710" w:rsidRDefault="00A77710">
      <w:pPr>
        <w:pStyle w:val="BodyText"/>
      </w:pPr>
    </w:p>
    <w:p w:rsidR="00A77710" w:rsidRDefault="00A77710">
      <w:pPr>
        <w:sectPr w:rsidR="00A777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77710" w:rsidRDefault="005E696F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7710">
        <w:tc>
          <w:tcPr>
            <w:tcW w:w="2304" w:type="dxa"/>
          </w:tcPr>
          <w:p w:rsidR="00A77710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A77710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A77710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A77710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Autori</w:t>
            </w:r>
          </w:p>
        </w:tc>
      </w:tr>
      <w:tr w:rsidR="00A77710">
        <w:tc>
          <w:tcPr>
            <w:tcW w:w="2304" w:type="dxa"/>
          </w:tcPr>
          <w:p w:rsidR="00A77710" w:rsidRDefault="005E696F">
            <w:pPr>
              <w:pStyle w:val="Tabletext"/>
            </w:pPr>
            <w:r>
              <w:t>15/08/20</w:t>
            </w:r>
          </w:p>
        </w:tc>
        <w:tc>
          <w:tcPr>
            <w:tcW w:w="1152" w:type="dxa"/>
          </w:tcPr>
          <w:p w:rsidR="00A77710" w:rsidRDefault="005E696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77710" w:rsidRDefault="005E696F">
            <w:pPr>
              <w:pStyle w:val="Tabletext"/>
            </w:pPr>
            <w:r>
              <w:t>Finalna verzija</w:t>
            </w:r>
          </w:p>
        </w:tc>
        <w:tc>
          <w:tcPr>
            <w:tcW w:w="2304" w:type="dxa"/>
          </w:tcPr>
          <w:p w:rsidR="00A77710" w:rsidRPr="005E696F" w:rsidRDefault="005E696F">
            <w:pPr>
              <w:pStyle w:val="Tabletext"/>
              <w:rPr>
                <w:lang w:val="sr-Latn-RS"/>
              </w:rPr>
            </w:pPr>
            <w:r>
              <w:t>Vanja Blagojevi</w:t>
            </w:r>
            <w:r>
              <w:rPr>
                <w:lang w:val="sr-Latn-RS"/>
              </w:rPr>
              <w:t>ć</w:t>
            </w:r>
          </w:p>
        </w:tc>
      </w:tr>
      <w:tr w:rsidR="00A77710">
        <w:tc>
          <w:tcPr>
            <w:tcW w:w="2304" w:type="dxa"/>
          </w:tcPr>
          <w:p w:rsidR="00A77710" w:rsidRDefault="00A77710">
            <w:pPr>
              <w:pStyle w:val="Tabletext"/>
            </w:pPr>
          </w:p>
        </w:tc>
        <w:tc>
          <w:tcPr>
            <w:tcW w:w="1152" w:type="dxa"/>
          </w:tcPr>
          <w:p w:rsidR="00A77710" w:rsidRDefault="00A77710">
            <w:pPr>
              <w:pStyle w:val="Tabletext"/>
            </w:pPr>
          </w:p>
        </w:tc>
        <w:tc>
          <w:tcPr>
            <w:tcW w:w="3744" w:type="dxa"/>
          </w:tcPr>
          <w:p w:rsidR="00A77710" w:rsidRDefault="00A77710">
            <w:pPr>
              <w:pStyle w:val="Tabletext"/>
            </w:pPr>
          </w:p>
        </w:tc>
        <w:tc>
          <w:tcPr>
            <w:tcW w:w="2304" w:type="dxa"/>
          </w:tcPr>
          <w:p w:rsidR="00A77710" w:rsidRDefault="005E696F">
            <w:pPr>
              <w:pStyle w:val="Tabletext"/>
            </w:pPr>
            <w:r>
              <w:t>Nikola Šarović</w:t>
            </w:r>
          </w:p>
        </w:tc>
      </w:tr>
      <w:tr w:rsidR="00A77710">
        <w:tc>
          <w:tcPr>
            <w:tcW w:w="2304" w:type="dxa"/>
          </w:tcPr>
          <w:p w:rsidR="00A77710" w:rsidRDefault="00A77710">
            <w:pPr>
              <w:pStyle w:val="Tabletext"/>
            </w:pPr>
          </w:p>
        </w:tc>
        <w:tc>
          <w:tcPr>
            <w:tcW w:w="1152" w:type="dxa"/>
          </w:tcPr>
          <w:p w:rsidR="00A77710" w:rsidRDefault="00A77710">
            <w:pPr>
              <w:pStyle w:val="Tabletext"/>
            </w:pPr>
          </w:p>
        </w:tc>
        <w:tc>
          <w:tcPr>
            <w:tcW w:w="3744" w:type="dxa"/>
          </w:tcPr>
          <w:p w:rsidR="00A77710" w:rsidRDefault="00A77710">
            <w:pPr>
              <w:pStyle w:val="Tabletext"/>
            </w:pPr>
          </w:p>
        </w:tc>
        <w:tc>
          <w:tcPr>
            <w:tcW w:w="2304" w:type="dxa"/>
          </w:tcPr>
          <w:p w:rsidR="00A77710" w:rsidRDefault="005E696F">
            <w:pPr>
              <w:pStyle w:val="Tabletext"/>
            </w:pPr>
            <w:r>
              <w:t>Marko Mijušković</w:t>
            </w:r>
          </w:p>
        </w:tc>
      </w:tr>
    </w:tbl>
    <w:p w:rsidR="00A77710" w:rsidRDefault="00A77710"/>
    <w:p w:rsidR="00A77710" w:rsidRDefault="00F4778F">
      <w:pPr>
        <w:pStyle w:val="Title"/>
      </w:pPr>
      <w:r>
        <w:br w:type="page"/>
      </w:r>
      <w:r w:rsidR="005E696F">
        <w:lastRenderedPageBreak/>
        <w:t>Sadržaj</w:t>
      </w:r>
    </w:p>
    <w:p w:rsidR="00C71280" w:rsidRDefault="00F477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71280">
        <w:rPr>
          <w:noProof/>
        </w:rPr>
        <w:t>1.</w:t>
      </w:r>
      <w:r w:rsidR="00C7128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71280">
        <w:rPr>
          <w:noProof/>
        </w:rPr>
        <w:t>Čuvanje dokumenta</w:t>
      </w:r>
      <w:r w:rsidR="00C71280">
        <w:rPr>
          <w:noProof/>
        </w:rPr>
        <w:tab/>
      </w:r>
      <w:r w:rsidR="00C71280">
        <w:rPr>
          <w:noProof/>
        </w:rPr>
        <w:fldChar w:fldCharType="begin"/>
      </w:r>
      <w:r w:rsidR="00C71280">
        <w:rPr>
          <w:noProof/>
        </w:rPr>
        <w:instrText xml:space="preserve"> PAGEREF _Toc49781144 \h </w:instrText>
      </w:r>
      <w:r w:rsidR="00C71280">
        <w:rPr>
          <w:noProof/>
        </w:rPr>
      </w:r>
      <w:r w:rsidR="00C71280">
        <w:rPr>
          <w:noProof/>
        </w:rPr>
        <w:fldChar w:fldCharType="separate"/>
      </w:r>
      <w:r w:rsidR="00C71280">
        <w:rPr>
          <w:noProof/>
        </w:rPr>
        <w:t>4</w:t>
      </w:r>
      <w:r w:rsidR="00C71280">
        <w:rPr>
          <w:noProof/>
        </w:rPr>
        <w:fldChar w:fldCharType="end"/>
      </w:r>
    </w:p>
    <w:p w:rsidR="00C71280" w:rsidRDefault="00C7128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280" w:rsidRDefault="00C7128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koraka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280" w:rsidRDefault="00C7128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Osnovni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280" w:rsidRDefault="00C7128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Alternativni tokovi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280" w:rsidRDefault="00C7128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Specijalni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280" w:rsidRDefault="00C7128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280" w:rsidRDefault="00C7128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280" w:rsidRDefault="00C7128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Izuzeci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7710" w:rsidRDefault="00F4778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r w:rsidR="005E696F">
        <w:lastRenderedPageBreak/>
        <w:t>Use-Case Specification: Zatvaranje dokumenta</w:t>
      </w:r>
      <w:r>
        <w:t xml:space="preserve"> </w:t>
      </w:r>
      <w:bookmarkEnd w:id="0"/>
      <w:bookmarkEnd w:id="1"/>
    </w:p>
    <w:p w:rsidR="00A77710" w:rsidRDefault="00A77710">
      <w:pPr>
        <w:pStyle w:val="InfoBlue"/>
      </w:pPr>
    </w:p>
    <w:p w:rsidR="00A77710" w:rsidRDefault="00757382">
      <w:pPr>
        <w:pStyle w:val="Heading1"/>
      </w:pPr>
      <w:bookmarkStart w:id="2" w:name="_Toc423410238"/>
      <w:bookmarkStart w:id="3" w:name="_Toc425054504"/>
      <w:bookmarkStart w:id="4" w:name="_Toc49781144"/>
      <w:r>
        <w:t>Čuvanje</w:t>
      </w:r>
      <w:r w:rsidR="005E696F">
        <w:t xml:space="preserve"> dokumenta</w:t>
      </w:r>
      <w:bookmarkEnd w:id="4"/>
    </w:p>
    <w:p w:rsidR="00A77710" w:rsidRDefault="005E696F">
      <w:pPr>
        <w:pStyle w:val="Heading2"/>
      </w:pPr>
      <w:bookmarkStart w:id="5" w:name="_Toc49781145"/>
      <w:bookmarkEnd w:id="2"/>
      <w:bookmarkEnd w:id="3"/>
      <w:r>
        <w:t>Kratak opis</w:t>
      </w:r>
      <w:bookmarkEnd w:id="5"/>
    </w:p>
    <w:p w:rsidR="005E696F" w:rsidRPr="005E696F" w:rsidRDefault="005E696F" w:rsidP="005E696F">
      <w:r>
        <w:t>Omoguća</w:t>
      </w:r>
      <w:r w:rsidRPr="005E696F">
        <w:t xml:space="preserve">va </w:t>
      </w:r>
      <w:r w:rsidR="00757382">
        <w:t>čuvanje dokumenta na postojećoj ili novoj lokaciji na disku.</w:t>
      </w:r>
    </w:p>
    <w:p w:rsidR="00A77710" w:rsidRDefault="005E696F">
      <w:pPr>
        <w:pStyle w:val="Heading1"/>
        <w:widowControl/>
      </w:pPr>
      <w:bookmarkStart w:id="6" w:name="_Toc49781146"/>
      <w:r>
        <w:t>Tok koraka</w:t>
      </w:r>
      <w:bookmarkEnd w:id="6"/>
    </w:p>
    <w:p w:rsidR="00A77710" w:rsidRDefault="005E696F">
      <w:pPr>
        <w:pStyle w:val="Heading2"/>
        <w:widowControl/>
      </w:pPr>
      <w:bookmarkStart w:id="7" w:name="_Toc49781147"/>
      <w:r>
        <w:t>Osnovni tok</w:t>
      </w:r>
      <w:bookmarkEnd w:id="7"/>
    </w:p>
    <w:p w:rsidR="00757382" w:rsidRDefault="00757382" w:rsidP="00757382">
      <w:r>
        <w:t>Korisnik unosi naziv i lokaciju na kojoj će biti sačuvan dokument.</w:t>
      </w:r>
    </w:p>
    <w:p w:rsidR="00757382" w:rsidRPr="00757382" w:rsidRDefault="00757382" w:rsidP="00757382">
      <w:r>
        <w:t>Sistem izvršava čuvanje dokumenta.</w:t>
      </w:r>
    </w:p>
    <w:p w:rsidR="00A77710" w:rsidRDefault="005E696F">
      <w:pPr>
        <w:pStyle w:val="Heading2"/>
        <w:widowControl/>
      </w:pPr>
      <w:bookmarkStart w:id="8" w:name="_Toc49781148"/>
      <w:r>
        <w:t>Alternativni tokovi</w:t>
      </w:r>
      <w:bookmarkEnd w:id="8"/>
    </w:p>
    <w:p w:rsidR="001C6EC5" w:rsidRPr="001C6EC5" w:rsidRDefault="001C6EC5" w:rsidP="001C6EC5">
      <w:r>
        <w:t>Ovaj slučaj korištenja nema alternativnih tokova.</w:t>
      </w:r>
    </w:p>
    <w:p w:rsidR="00A77710" w:rsidRDefault="001C6EC5">
      <w:pPr>
        <w:pStyle w:val="Heading1"/>
      </w:pPr>
      <w:bookmarkStart w:id="9" w:name="_Toc49781149"/>
      <w:r>
        <w:t>Specijalni zahtjevi</w:t>
      </w:r>
      <w:bookmarkEnd w:id="9"/>
    </w:p>
    <w:p w:rsidR="00A77710" w:rsidRDefault="001C6EC5" w:rsidP="001C6EC5">
      <w:r>
        <w:t>Ovaj slučaj nema specijalnih zahtjeva.</w:t>
      </w:r>
    </w:p>
    <w:p w:rsidR="00A77710" w:rsidRDefault="00A77710"/>
    <w:p w:rsidR="00A77710" w:rsidRDefault="001C6EC5">
      <w:pPr>
        <w:pStyle w:val="Heading1"/>
        <w:widowControl/>
      </w:pPr>
      <w:bookmarkStart w:id="10" w:name="_Toc49781150"/>
      <w:r>
        <w:t>Preduslovi</w:t>
      </w:r>
      <w:bookmarkEnd w:id="10"/>
    </w:p>
    <w:p w:rsidR="001C6EC5" w:rsidRPr="001C6EC5" w:rsidRDefault="001C6EC5" w:rsidP="001C6EC5">
      <w:r>
        <w:t>Preduslov koji mora biti isp</w:t>
      </w:r>
      <w:r w:rsidR="00757382">
        <w:t>unjen je da je dokument kreiran.</w:t>
      </w:r>
    </w:p>
    <w:p w:rsidR="00A77710" w:rsidRDefault="00F4778F">
      <w:pPr>
        <w:pStyle w:val="Heading1"/>
        <w:widowControl/>
      </w:pPr>
      <w:bookmarkStart w:id="11" w:name="_Toc423410255"/>
      <w:bookmarkStart w:id="12" w:name="_Toc425054514"/>
      <w:bookmarkStart w:id="13" w:name="_Toc49781151"/>
      <w:r>
        <w:t>Post</w:t>
      </w:r>
      <w:bookmarkEnd w:id="11"/>
      <w:bookmarkEnd w:id="12"/>
      <w:r w:rsidR="001C6EC5">
        <w:t>uslovi</w:t>
      </w:r>
      <w:bookmarkEnd w:id="13"/>
    </w:p>
    <w:p w:rsidR="001C6EC5" w:rsidRPr="001C6EC5" w:rsidRDefault="001C6EC5" w:rsidP="001C6EC5">
      <w:r>
        <w:t xml:space="preserve">Postuslov koji se dešava nakon izvršenja slučaja korištenja je da je dokument </w:t>
      </w:r>
      <w:r w:rsidR="00757382">
        <w:t>uspješno sačuvan.</w:t>
      </w:r>
    </w:p>
    <w:p w:rsidR="00A77710" w:rsidRDefault="001C6EC5">
      <w:pPr>
        <w:pStyle w:val="Heading1"/>
      </w:pPr>
      <w:bookmarkStart w:id="14" w:name="_Toc49781152"/>
      <w:r>
        <w:t>Izuzeci</w:t>
      </w:r>
      <w:bookmarkEnd w:id="14"/>
    </w:p>
    <w:p w:rsidR="001C6EC5" w:rsidRPr="001C6EC5" w:rsidRDefault="001C6EC5" w:rsidP="001C6EC5">
      <w:r>
        <w:t>Ovaj slučaj nema izuzetaka.</w:t>
      </w:r>
    </w:p>
    <w:p w:rsidR="00A77710" w:rsidRDefault="00A77710" w:rsidP="001C6EC5">
      <w:pPr>
        <w:pStyle w:val="InfoBlue"/>
        <w:ind w:left="0"/>
      </w:pPr>
    </w:p>
    <w:p w:rsidR="00F834D5" w:rsidRDefault="00F834D5">
      <w:pPr>
        <w:pStyle w:val="InfoBlue"/>
      </w:pPr>
    </w:p>
    <w:sectPr w:rsidR="00F834D5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E70" w:rsidRDefault="00F31E70">
      <w:pPr>
        <w:spacing w:line="240" w:lineRule="auto"/>
      </w:pPr>
      <w:r>
        <w:separator/>
      </w:r>
    </w:p>
  </w:endnote>
  <w:endnote w:type="continuationSeparator" w:id="0">
    <w:p w:rsidR="00F31E70" w:rsidRDefault="00F31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80" w:rsidRDefault="00C7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80" w:rsidRDefault="00C712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80" w:rsidRDefault="00C712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7771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77710" w:rsidRDefault="0055632C">
          <w:pPr>
            <w:ind w:right="360"/>
            <w:rPr>
              <w:sz w:val="24"/>
            </w:rPr>
          </w:pPr>
          <w:r>
            <w:t>Dijagrami toka programa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77710" w:rsidRDefault="00F4778F" w:rsidP="005563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5632C">
            <w:t>G3,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738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77710" w:rsidRDefault="00F4778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7128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A77710" w:rsidRDefault="00A77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E70" w:rsidRDefault="00F31E70">
      <w:pPr>
        <w:spacing w:line="240" w:lineRule="auto"/>
      </w:pPr>
      <w:r>
        <w:separator/>
      </w:r>
    </w:p>
  </w:footnote>
  <w:footnote w:type="continuationSeparator" w:id="0">
    <w:p w:rsidR="00F31E70" w:rsidRDefault="00F31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80" w:rsidRDefault="00C7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710" w:rsidRDefault="00A77710">
    <w:pPr>
      <w:rPr>
        <w:sz w:val="24"/>
      </w:rPr>
    </w:pPr>
  </w:p>
  <w:p w:rsidR="00A77710" w:rsidRDefault="00A77710">
    <w:pPr>
      <w:pBdr>
        <w:top w:val="single" w:sz="6" w:space="1" w:color="auto"/>
      </w:pBdr>
      <w:rPr>
        <w:sz w:val="24"/>
      </w:rPr>
    </w:pPr>
  </w:p>
  <w:p w:rsidR="00A77710" w:rsidRDefault="00F834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G3</w:t>
    </w:r>
  </w:p>
  <w:p w:rsidR="00A77710" w:rsidRDefault="00A77710">
    <w:pPr>
      <w:pBdr>
        <w:bottom w:val="single" w:sz="6" w:space="1" w:color="auto"/>
      </w:pBdr>
      <w:jc w:val="right"/>
      <w:rPr>
        <w:sz w:val="24"/>
      </w:rPr>
    </w:pPr>
  </w:p>
  <w:p w:rsidR="00A77710" w:rsidRDefault="00A77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80" w:rsidRDefault="00C7128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77710">
      <w:tc>
        <w:tcPr>
          <w:tcW w:w="6379" w:type="dxa"/>
        </w:tcPr>
        <w:p w:rsidR="00A77710" w:rsidRDefault="0055632C">
          <w:r>
            <w:t>Dijagrami toka programa</w:t>
          </w:r>
        </w:p>
      </w:tc>
      <w:tc>
        <w:tcPr>
          <w:tcW w:w="3179" w:type="dxa"/>
        </w:tcPr>
        <w:p w:rsidR="00A77710" w:rsidRDefault="00F4778F" w:rsidP="0055632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55632C">
            <w:t>Verzija</w:t>
          </w:r>
          <w:r>
            <w:t xml:space="preserve">:           </w:t>
          </w:r>
          <w:r w:rsidR="0055632C">
            <w:t>1.0</w:t>
          </w:r>
        </w:p>
      </w:tc>
    </w:tr>
    <w:tr w:rsidR="00A77710">
      <w:tc>
        <w:tcPr>
          <w:tcW w:w="6379" w:type="dxa"/>
        </w:tcPr>
        <w:p w:rsidR="00A77710" w:rsidRDefault="0055632C" w:rsidP="00C71280">
          <w:r>
            <w:t xml:space="preserve">Use-Case Specification: </w:t>
          </w:r>
          <w:r w:rsidR="00C71280">
            <w:t>Čuvanje</w:t>
          </w:r>
          <w:bookmarkStart w:id="15" w:name="_GoBack"/>
          <w:bookmarkEnd w:id="15"/>
          <w:r>
            <w:t xml:space="preserve"> dokumenta</w:t>
          </w:r>
        </w:p>
      </w:tc>
      <w:tc>
        <w:tcPr>
          <w:tcW w:w="3179" w:type="dxa"/>
        </w:tcPr>
        <w:p w:rsidR="00A77710" w:rsidRDefault="00F4778F" w:rsidP="0055632C">
          <w:r>
            <w:t xml:space="preserve">  </w:t>
          </w:r>
          <w:r w:rsidR="0055632C">
            <w:t>Datum: 15/08/20</w:t>
          </w:r>
        </w:p>
      </w:tc>
    </w:tr>
  </w:tbl>
  <w:p w:rsidR="00A77710" w:rsidRDefault="00A77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9240E4"/>
    <w:multiLevelType w:val="multilevel"/>
    <w:tmpl w:val="75E684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D5"/>
    <w:rsid w:val="001C6EC5"/>
    <w:rsid w:val="0055632C"/>
    <w:rsid w:val="005E696F"/>
    <w:rsid w:val="00757382"/>
    <w:rsid w:val="00A77710"/>
    <w:rsid w:val="00C71280"/>
    <w:rsid w:val="00F31E70"/>
    <w:rsid w:val="00F4778F"/>
    <w:rsid w:val="00F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5323EA"/>
  <w15:chartTrackingRefBased/>
  <w15:docId w15:val="{CD1DF708-AC6A-4F31-B62D-99738AF0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link w:val="Title"/>
    <w:rsid w:val="0055632C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Local\Temp\Rar$DIa10568.32976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WIN10</dc:creator>
  <cp:keywords/>
  <dc:description/>
  <cp:lastModifiedBy>WIN10</cp:lastModifiedBy>
  <cp:revision>2</cp:revision>
  <cp:lastPrinted>1899-12-31T23:00:00Z</cp:lastPrinted>
  <dcterms:created xsi:type="dcterms:W3CDTF">2020-08-31T13:45:00Z</dcterms:created>
  <dcterms:modified xsi:type="dcterms:W3CDTF">2020-08-31T13:45:00Z</dcterms:modified>
</cp:coreProperties>
</file>