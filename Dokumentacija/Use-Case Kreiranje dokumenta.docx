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2C" w:rsidRDefault="00F834D5" w:rsidP="0055632C">
      <w:pPr>
        <w:pStyle w:val="Title"/>
        <w:jc w:val="right"/>
      </w:pPr>
      <w:r>
        <w:t>Dijagrami toka programa</w:t>
      </w:r>
    </w:p>
    <w:p w:rsidR="00AD01F2" w:rsidRDefault="0055632C" w:rsidP="0055632C">
      <w:pPr>
        <w:pStyle w:val="Title"/>
        <w:jc w:val="right"/>
      </w:pPr>
      <w:r>
        <w:t xml:space="preserve">Use-Case Specification: </w:t>
      </w:r>
      <w:r w:rsidR="008B7B47">
        <w:t>Kreiranje</w:t>
      </w:r>
      <w:r>
        <w:t xml:space="preserve"> dokumenta</w:t>
      </w:r>
    </w:p>
    <w:p w:rsidR="0055632C" w:rsidRPr="0055632C" w:rsidRDefault="0055632C" w:rsidP="0055632C"/>
    <w:p w:rsidR="00AD01F2" w:rsidRDefault="00F834D5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AD01F2" w:rsidRDefault="00AD01F2"/>
    <w:p w:rsidR="00AD01F2" w:rsidRDefault="00AD01F2"/>
    <w:p w:rsidR="00AD01F2" w:rsidRDefault="00AD01F2">
      <w:pPr>
        <w:pStyle w:val="BodyText"/>
      </w:pPr>
    </w:p>
    <w:p w:rsidR="00AD01F2" w:rsidRDefault="00AD01F2">
      <w:pPr>
        <w:pStyle w:val="BodyText"/>
      </w:pPr>
    </w:p>
    <w:p w:rsidR="00AD01F2" w:rsidRDefault="00AD01F2">
      <w:pPr>
        <w:sectPr w:rsidR="00AD01F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D01F2" w:rsidRDefault="005E696F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01F2">
        <w:tc>
          <w:tcPr>
            <w:tcW w:w="2304" w:type="dxa"/>
          </w:tcPr>
          <w:p w:rsidR="00AD01F2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AD01F2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AD01F2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AD01F2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Autori</w:t>
            </w:r>
          </w:p>
        </w:tc>
      </w:tr>
      <w:tr w:rsidR="00AD01F2">
        <w:tc>
          <w:tcPr>
            <w:tcW w:w="2304" w:type="dxa"/>
          </w:tcPr>
          <w:p w:rsidR="00AD01F2" w:rsidRDefault="005E696F">
            <w:pPr>
              <w:pStyle w:val="Tabletext"/>
            </w:pPr>
            <w:r>
              <w:t>15/08/20</w:t>
            </w:r>
          </w:p>
        </w:tc>
        <w:tc>
          <w:tcPr>
            <w:tcW w:w="1152" w:type="dxa"/>
          </w:tcPr>
          <w:p w:rsidR="00AD01F2" w:rsidRDefault="005E696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D01F2" w:rsidRDefault="005E696F">
            <w:pPr>
              <w:pStyle w:val="Tabletext"/>
            </w:pPr>
            <w:r>
              <w:t>Finalna verzija</w:t>
            </w:r>
          </w:p>
        </w:tc>
        <w:tc>
          <w:tcPr>
            <w:tcW w:w="2304" w:type="dxa"/>
          </w:tcPr>
          <w:p w:rsidR="00AD01F2" w:rsidRPr="005E696F" w:rsidRDefault="005E696F">
            <w:pPr>
              <w:pStyle w:val="Tabletext"/>
              <w:rPr>
                <w:lang w:val="sr-Latn-RS"/>
              </w:rPr>
            </w:pPr>
            <w:r>
              <w:t>Vanja Blagojevi</w:t>
            </w:r>
            <w:r>
              <w:rPr>
                <w:lang w:val="sr-Latn-RS"/>
              </w:rPr>
              <w:t>ć</w:t>
            </w:r>
          </w:p>
        </w:tc>
      </w:tr>
      <w:tr w:rsidR="00AD01F2">
        <w:tc>
          <w:tcPr>
            <w:tcW w:w="2304" w:type="dxa"/>
          </w:tcPr>
          <w:p w:rsidR="00AD01F2" w:rsidRDefault="00AD01F2">
            <w:pPr>
              <w:pStyle w:val="Tabletext"/>
            </w:pPr>
          </w:p>
        </w:tc>
        <w:tc>
          <w:tcPr>
            <w:tcW w:w="1152" w:type="dxa"/>
          </w:tcPr>
          <w:p w:rsidR="00AD01F2" w:rsidRDefault="00AD01F2">
            <w:pPr>
              <w:pStyle w:val="Tabletext"/>
            </w:pPr>
          </w:p>
        </w:tc>
        <w:tc>
          <w:tcPr>
            <w:tcW w:w="3744" w:type="dxa"/>
          </w:tcPr>
          <w:p w:rsidR="00AD01F2" w:rsidRDefault="00AD01F2">
            <w:pPr>
              <w:pStyle w:val="Tabletext"/>
            </w:pPr>
          </w:p>
        </w:tc>
        <w:tc>
          <w:tcPr>
            <w:tcW w:w="2304" w:type="dxa"/>
          </w:tcPr>
          <w:p w:rsidR="00AD01F2" w:rsidRDefault="005E696F">
            <w:pPr>
              <w:pStyle w:val="Tabletext"/>
            </w:pPr>
            <w:r>
              <w:t>Nikola Šarović</w:t>
            </w:r>
          </w:p>
        </w:tc>
      </w:tr>
      <w:tr w:rsidR="00AD01F2">
        <w:tc>
          <w:tcPr>
            <w:tcW w:w="2304" w:type="dxa"/>
          </w:tcPr>
          <w:p w:rsidR="00AD01F2" w:rsidRDefault="00AD01F2">
            <w:pPr>
              <w:pStyle w:val="Tabletext"/>
            </w:pPr>
          </w:p>
        </w:tc>
        <w:tc>
          <w:tcPr>
            <w:tcW w:w="1152" w:type="dxa"/>
          </w:tcPr>
          <w:p w:rsidR="00AD01F2" w:rsidRDefault="00AD01F2">
            <w:pPr>
              <w:pStyle w:val="Tabletext"/>
            </w:pPr>
          </w:p>
        </w:tc>
        <w:tc>
          <w:tcPr>
            <w:tcW w:w="3744" w:type="dxa"/>
          </w:tcPr>
          <w:p w:rsidR="00AD01F2" w:rsidRDefault="00AD01F2">
            <w:pPr>
              <w:pStyle w:val="Tabletext"/>
            </w:pPr>
          </w:p>
        </w:tc>
        <w:tc>
          <w:tcPr>
            <w:tcW w:w="2304" w:type="dxa"/>
          </w:tcPr>
          <w:p w:rsidR="00AD01F2" w:rsidRDefault="005E696F">
            <w:pPr>
              <w:pStyle w:val="Tabletext"/>
            </w:pPr>
            <w:r>
              <w:t>Marko Mijušković</w:t>
            </w:r>
          </w:p>
        </w:tc>
      </w:tr>
    </w:tbl>
    <w:p w:rsidR="00AD01F2" w:rsidRDefault="00AD01F2"/>
    <w:p w:rsidR="00AD01F2" w:rsidRDefault="00F4778F">
      <w:pPr>
        <w:pStyle w:val="Title"/>
      </w:pPr>
      <w:r>
        <w:br w:type="page"/>
      </w:r>
      <w:r w:rsidR="005E696F">
        <w:lastRenderedPageBreak/>
        <w:t>Sadržaj</w:t>
      </w:r>
    </w:p>
    <w:p w:rsidR="008B7B47" w:rsidRDefault="00F477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7B47">
        <w:rPr>
          <w:noProof/>
        </w:rPr>
        <w:t>1.</w:t>
      </w:r>
      <w:r w:rsidR="008B7B4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B7B47">
        <w:rPr>
          <w:noProof/>
        </w:rPr>
        <w:t>Kreiranje dokumenta</w:t>
      </w:r>
      <w:r w:rsidR="008B7B47">
        <w:rPr>
          <w:noProof/>
        </w:rPr>
        <w:tab/>
      </w:r>
      <w:r w:rsidR="008B7B47">
        <w:rPr>
          <w:noProof/>
        </w:rPr>
        <w:fldChar w:fldCharType="begin"/>
      </w:r>
      <w:r w:rsidR="008B7B47">
        <w:rPr>
          <w:noProof/>
        </w:rPr>
        <w:instrText xml:space="preserve"> PAGEREF _Toc49779538 \h </w:instrText>
      </w:r>
      <w:r w:rsidR="008B7B47">
        <w:rPr>
          <w:noProof/>
        </w:rPr>
      </w:r>
      <w:r w:rsidR="008B7B47">
        <w:rPr>
          <w:noProof/>
        </w:rPr>
        <w:fldChar w:fldCharType="separate"/>
      </w:r>
      <w:r w:rsidR="008B7B47">
        <w:rPr>
          <w:noProof/>
        </w:rPr>
        <w:t>4</w:t>
      </w:r>
      <w:r w:rsidR="008B7B47">
        <w:rPr>
          <w:noProof/>
        </w:rPr>
        <w:fldChar w:fldCharType="end"/>
      </w:r>
    </w:p>
    <w:p w:rsidR="008B7B47" w:rsidRDefault="008B7B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B47" w:rsidRDefault="008B7B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koraka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B47" w:rsidRDefault="008B7B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B47" w:rsidRDefault="008B7B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B47" w:rsidRDefault="008B7B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B47" w:rsidRDefault="008B7B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B47" w:rsidRDefault="008B7B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B7B47" w:rsidRDefault="008B7B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01F2" w:rsidRDefault="00F4778F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bookmarkStart w:id="1" w:name="_Toc423410237"/>
      <w:bookmarkStart w:id="2" w:name="_Toc425054503"/>
      <w:r w:rsidR="005E696F">
        <w:lastRenderedPageBreak/>
        <w:t xml:space="preserve">Use-Case Specification: </w:t>
      </w:r>
      <w:r w:rsidR="008B7B47">
        <w:t>Kreiranj</w:t>
      </w:r>
      <w:r w:rsidR="005E696F">
        <w:t>e dokumenta</w:t>
      </w:r>
      <w:r>
        <w:t xml:space="preserve"> </w:t>
      </w:r>
      <w:bookmarkEnd w:id="1"/>
      <w:bookmarkEnd w:id="2"/>
    </w:p>
    <w:p w:rsidR="00AD01F2" w:rsidRDefault="00AD01F2">
      <w:pPr>
        <w:pStyle w:val="InfoBlue"/>
      </w:pPr>
    </w:p>
    <w:p w:rsidR="00AD01F2" w:rsidRDefault="008B7B47">
      <w:pPr>
        <w:pStyle w:val="Heading1"/>
      </w:pPr>
      <w:bookmarkStart w:id="3" w:name="_Toc423410238"/>
      <w:bookmarkStart w:id="4" w:name="_Toc425054504"/>
      <w:bookmarkStart w:id="5" w:name="_Toc49779538"/>
      <w:r>
        <w:t>Kreiranje</w:t>
      </w:r>
      <w:r w:rsidR="005E696F">
        <w:t xml:space="preserve"> dokumenta</w:t>
      </w:r>
      <w:bookmarkEnd w:id="5"/>
    </w:p>
    <w:p w:rsidR="008B7B47" w:rsidRDefault="005E696F" w:rsidP="008B7B47">
      <w:pPr>
        <w:pStyle w:val="Heading2"/>
      </w:pPr>
      <w:bookmarkStart w:id="6" w:name="_Toc49779539"/>
      <w:bookmarkEnd w:id="3"/>
      <w:bookmarkEnd w:id="4"/>
      <w:r>
        <w:t>Kratak opis</w:t>
      </w:r>
      <w:bookmarkEnd w:id="6"/>
    </w:p>
    <w:p w:rsidR="008B7B47" w:rsidRPr="008B7B47" w:rsidRDefault="008B7B47" w:rsidP="008B7B47">
      <w:r>
        <w:t>Opcija kreiranja novog dokumenta.</w:t>
      </w:r>
    </w:p>
    <w:p w:rsidR="00AD01F2" w:rsidRDefault="005E696F">
      <w:pPr>
        <w:pStyle w:val="Heading1"/>
        <w:widowControl/>
      </w:pPr>
      <w:bookmarkStart w:id="7" w:name="_Toc49779540"/>
      <w:r>
        <w:t>Tok koraka</w:t>
      </w:r>
      <w:bookmarkEnd w:id="7"/>
    </w:p>
    <w:p w:rsidR="00AD01F2" w:rsidRDefault="005E696F">
      <w:pPr>
        <w:pStyle w:val="Heading2"/>
        <w:widowControl/>
      </w:pPr>
      <w:bookmarkStart w:id="8" w:name="_Toc49779541"/>
      <w:r>
        <w:t>Osnovni tok</w:t>
      </w:r>
      <w:bookmarkEnd w:id="8"/>
    </w:p>
    <w:p w:rsidR="008B7B47" w:rsidRDefault="008B7B47" w:rsidP="008B7B47">
      <w:r>
        <w:t xml:space="preserve">Korisnik izabere opciju kreiranja novog dokumenta. </w:t>
      </w:r>
    </w:p>
    <w:p w:rsidR="008B7B47" w:rsidRDefault="008B7B47" w:rsidP="008B7B47">
      <w:r>
        <w:t xml:space="preserve">Sistem pokreće dijalog za izbor imena i lokacije dokumenta. </w:t>
      </w:r>
    </w:p>
    <w:p w:rsidR="008B7B47" w:rsidRDefault="008B7B47" w:rsidP="008B7B47">
      <w:r>
        <w:t>Sistem provjerava validnost proslijeđenih parametara, zatim kreira dokument.</w:t>
      </w:r>
    </w:p>
    <w:p w:rsidR="008B7B47" w:rsidRPr="008B7B47" w:rsidRDefault="008B7B47" w:rsidP="008B7B47">
      <w:r>
        <w:t xml:space="preserve"> Sistem otvara kreirani dokument.</w:t>
      </w:r>
    </w:p>
    <w:p w:rsidR="00AD01F2" w:rsidRDefault="005E696F" w:rsidP="008B7B47">
      <w:pPr>
        <w:pStyle w:val="Heading2"/>
      </w:pPr>
      <w:bookmarkStart w:id="9" w:name="_Toc49779542"/>
      <w:r>
        <w:t>Alternativni tokovi</w:t>
      </w:r>
      <w:bookmarkEnd w:id="9"/>
    </w:p>
    <w:p w:rsidR="001C6EC5" w:rsidRPr="001C6EC5" w:rsidRDefault="001C6EC5" w:rsidP="001C6EC5">
      <w:r>
        <w:t>Ovaj slučaj korištenja nema alternativnih tokova.</w:t>
      </w:r>
    </w:p>
    <w:p w:rsidR="00AD01F2" w:rsidRDefault="001C6EC5">
      <w:pPr>
        <w:pStyle w:val="Heading1"/>
      </w:pPr>
      <w:bookmarkStart w:id="10" w:name="_Toc49779543"/>
      <w:r>
        <w:t>Specijalni zahtjevi</w:t>
      </w:r>
      <w:bookmarkEnd w:id="10"/>
    </w:p>
    <w:p w:rsidR="00AD01F2" w:rsidRDefault="001C6EC5" w:rsidP="001C6EC5">
      <w:r>
        <w:t>Ovaj slučaj nema specijalnih zahtjeva.</w:t>
      </w:r>
    </w:p>
    <w:p w:rsidR="00AD01F2" w:rsidRDefault="00AD01F2"/>
    <w:p w:rsidR="00AD01F2" w:rsidRDefault="001C6EC5">
      <w:pPr>
        <w:pStyle w:val="Heading1"/>
        <w:widowControl/>
      </w:pPr>
      <w:bookmarkStart w:id="11" w:name="_Toc49779544"/>
      <w:r>
        <w:t>Preduslovi</w:t>
      </w:r>
      <w:bookmarkEnd w:id="11"/>
    </w:p>
    <w:p w:rsidR="001C6EC5" w:rsidRPr="001C6EC5" w:rsidRDefault="001C6EC5" w:rsidP="001C6EC5">
      <w:r>
        <w:t xml:space="preserve">Preduslov koji mora biti ispunjen je da je </w:t>
      </w:r>
      <w:r w:rsidR="008B7B47">
        <w:t>program, Dijagrami toka programa,</w:t>
      </w:r>
      <w:r>
        <w:t xml:space="preserve"> otvoren.</w:t>
      </w:r>
    </w:p>
    <w:p w:rsidR="00AD01F2" w:rsidRDefault="00F4778F">
      <w:pPr>
        <w:pStyle w:val="Heading1"/>
        <w:widowControl/>
      </w:pPr>
      <w:bookmarkStart w:id="12" w:name="_Toc423410255"/>
      <w:bookmarkStart w:id="13" w:name="_Toc425054514"/>
      <w:bookmarkStart w:id="14" w:name="_Toc49779545"/>
      <w:r>
        <w:t>Post</w:t>
      </w:r>
      <w:bookmarkEnd w:id="12"/>
      <w:bookmarkEnd w:id="13"/>
      <w:r w:rsidR="001C6EC5">
        <w:t>uslovi</w:t>
      </w:r>
      <w:bookmarkEnd w:id="14"/>
    </w:p>
    <w:p w:rsidR="001C6EC5" w:rsidRPr="001C6EC5" w:rsidRDefault="001C6EC5" w:rsidP="001C6EC5">
      <w:r>
        <w:t xml:space="preserve">Postuslov koji se dešava nakon izvršenja slučaja korištenja je da je dokument </w:t>
      </w:r>
      <w:r w:rsidR="008B7B47">
        <w:t>kreiran i otvoren unutar programa.</w:t>
      </w:r>
    </w:p>
    <w:p w:rsidR="00AD01F2" w:rsidRDefault="001C6EC5">
      <w:pPr>
        <w:pStyle w:val="Heading1"/>
      </w:pPr>
      <w:bookmarkStart w:id="15" w:name="_Toc49779546"/>
      <w:r>
        <w:t>Izuzeci</w:t>
      </w:r>
      <w:bookmarkEnd w:id="15"/>
    </w:p>
    <w:p w:rsidR="001C6EC5" w:rsidRPr="001C6EC5" w:rsidRDefault="001C6EC5" w:rsidP="001C6EC5">
      <w:r>
        <w:t>Ovaj slučaj nema izuzetaka.</w:t>
      </w:r>
    </w:p>
    <w:p w:rsidR="00AD01F2" w:rsidRDefault="00AD01F2" w:rsidP="001C6EC5">
      <w:pPr>
        <w:pStyle w:val="InfoBlue"/>
        <w:ind w:left="0"/>
      </w:pPr>
    </w:p>
    <w:p w:rsidR="00F834D5" w:rsidRDefault="00F834D5">
      <w:pPr>
        <w:pStyle w:val="InfoBlue"/>
      </w:pPr>
    </w:p>
    <w:sectPr w:rsidR="00F834D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E6D" w:rsidRDefault="00385E6D">
      <w:pPr>
        <w:spacing w:line="240" w:lineRule="auto"/>
      </w:pPr>
      <w:r>
        <w:separator/>
      </w:r>
    </w:p>
  </w:endnote>
  <w:endnote w:type="continuationSeparator" w:id="0">
    <w:p w:rsidR="00385E6D" w:rsidRDefault="00385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01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01F2" w:rsidRDefault="0055632C">
          <w:pPr>
            <w:ind w:right="360"/>
            <w:rPr>
              <w:sz w:val="24"/>
            </w:rPr>
          </w:pPr>
          <w:r>
            <w:t>Dijagrami toka programa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01F2" w:rsidRDefault="00F4778F" w:rsidP="005563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5632C">
            <w:t>G3,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7B4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01F2" w:rsidRDefault="00F4778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B7B4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AD01F2" w:rsidRDefault="00AD0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E6D" w:rsidRDefault="00385E6D">
      <w:pPr>
        <w:spacing w:line="240" w:lineRule="auto"/>
      </w:pPr>
      <w:r>
        <w:separator/>
      </w:r>
    </w:p>
  </w:footnote>
  <w:footnote w:type="continuationSeparator" w:id="0">
    <w:p w:rsidR="00385E6D" w:rsidRDefault="00385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1F2" w:rsidRDefault="00AD01F2">
    <w:pPr>
      <w:rPr>
        <w:sz w:val="24"/>
      </w:rPr>
    </w:pPr>
  </w:p>
  <w:p w:rsidR="00AD01F2" w:rsidRDefault="00AD01F2">
    <w:pPr>
      <w:pBdr>
        <w:top w:val="single" w:sz="6" w:space="1" w:color="auto"/>
      </w:pBdr>
      <w:rPr>
        <w:sz w:val="24"/>
      </w:rPr>
    </w:pPr>
  </w:p>
  <w:p w:rsidR="00AD01F2" w:rsidRDefault="00F834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AD01F2" w:rsidRDefault="00AD01F2">
    <w:pPr>
      <w:pBdr>
        <w:bottom w:val="single" w:sz="6" w:space="1" w:color="auto"/>
      </w:pBdr>
      <w:jc w:val="right"/>
      <w:rPr>
        <w:sz w:val="24"/>
      </w:rPr>
    </w:pPr>
  </w:p>
  <w:p w:rsidR="00AD01F2" w:rsidRDefault="00AD0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01F2">
      <w:tc>
        <w:tcPr>
          <w:tcW w:w="6379" w:type="dxa"/>
        </w:tcPr>
        <w:p w:rsidR="00AD01F2" w:rsidRDefault="0055632C">
          <w:r>
            <w:t>Dijagrami toka programa</w:t>
          </w:r>
        </w:p>
      </w:tc>
      <w:tc>
        <w:tcPr>
          <w:tcW w:w="3179" w:type="dxa"/>
        </w:tcPr>
        <w:p w:rsidR="00AD01F2" w:rsidRDefault="00F4778F" w:rsidP="005563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55632C">
            <w:t>Verzija</w:t>
          </w:r>
          <w:r>
            <w:t xml:space="preserve">:           </w:t>
          </w:r>
          <w:r w:rsidR="0055632C">
            <w:t>1.0</w:t>
          </w:r>
        </w:p>
      </w:tc>
    </w:tr>
    <w:tr w:rsidR="00AD01F2">
      <w:tc>
        <w:tcPr>
          <w:tcW w:w="6379" w:type="dxa"/>
        </w:tcPr>
        <w:p w:rsidR="00AD01F2" w:rsidRDefault="0055632C" w:rsidP="008B7B47">
          <w:r>
            <w:t xml:space="preserve">Use-Case Specification: </w:t>
          </w:r>
          <w:r w:rsidR="008B7B47">
            <w:t>Kreiranje</w:t>
          </w:r>
          <w:r>
            <w:t xml:space="preserve"> dokumenta</w:t>
          </w:r>
        </w:p>
      </w:tc>
      <w:tc>
        <w:tcPr>
          <w:tcW w:w="3179" w:type="dxa"/>
        </w:tcPr>
        <w:p w:rsidR="00AD01F2" w:rsidRDefault="00F4778F" w:rsidP="0055632C">
          <w:r>
            <w:t xml:space="preserve">  </w:t>
          </w:r>
          <w:r w:rsidR="0055632C">
            <w:t>Datum: 15/08/20</w:t>
          </w:r>
        </w:p>
      </w:tc>
    </w:tr>
  </w:tbl>
  <w:p w:rsidR="00AD01F2" w:rsidRDefault="00AD01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7763639"/>
    <w:multiLevelType w:val="multilevel"/>
    <w:tmpl w:val="AB265B4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D5"/>
    <w:rsid w:val="001C6EC5"/>
    <w:rsid w:val="00385E6D"/>
    <w:rsid w:val="0055632C"/>
    <w:rsid w:val="005E696F"/>
    <w:rsid w:val="008B7B47"/>
    <w:rsid w:val="00AD01F2"/>
    <w:rsid w:val="00F4778F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790F0"/>
  <w15:chartTrackingRefBased/>
  <w15:docId w15:val="{CD1DF708-AC6A-4F31-B62D-99738AF0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link w:val="Title"/>
    <w:rsid w:val="0055632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10568.32976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WIN10</dc:creator>
  <cp:keywords/>
  <dc:description/>
  <cp:lastModifiedBy>WIN10</cp:lastModifiedBy>
  <cp:revision>2</cp:revision>
  <cp:lastPrinted>1899-12-31T23:00:00Z</cp:lastPrinted>
  <dcterms:created xsi:type="dcterms:W3CDTF">2020-08-31T13:19:00Z</dcterms:created>
  <dcterms:modified xsi:type="dcterms:W3CDTF">2020-08-31T13:19:00Z</dcterms:modified>
</cp:coreProperties>
</file>